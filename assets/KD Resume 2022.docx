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C44D" w14:textId="77777777" w:rsidR="00816216" w:rsidRPr="00EC0F0F" w:rsidRDefault="00EC0F0F" w:rsidP="006D5219">
      <w:pPr>
        <w:pStyle w:val="Title"/>
        <w:jc w:val="center"/>
        <w:rPr>
          <w:b/>
        </w:rPr>
      </w:pPr>
      <w:r w:rsidRPr="00EC0F0F">
        <w:rPr>
          <w:b/>
        </w:rPr>
        <w:t xml:space="preserve">Karina </w:t>
      </w:r>
      <w:r w:rsidR="00B31765">
        <w:rPr>
          <w:b/>
        </w:rPr>
        <w:t>Drummond</w:t>
      </w:r>
    </w:p>
    <w:p w14:paraId="0F8E90E5" w14:textId="093D3C14" w:rsidR="005E7196" w:rsidRPr="008B5D99" w:rsidRDefault="008B5D99" w:rsidP="008B5D99">
      <w:pPr>
        <w:jc w:val="center"/>
        <w:rPr>
          <w:sz w:val="24"/>
          <w:szCs w:val="24"/>
        </w:rPr>
      </w:pPr>
      <w:r w:rsidRPr="008B5D99">
        <w:rPr>
          <w:sz w:val="24"/>
          <w:szCs w:val="24"/>
        </w:rPr>
        <w:t xml:space="preserve">10265 Bronstein Place, San Diego, CA 92124 | </w:t>
      </w:r>
      <w:hyperlink r:id="rId8" w:history="1">
        <w:r w:rsidRPr="008B5D99">
          <w:rPr>
            <w:rStyle w:val="Hyperlink"/>
            <w:sz w:val="24"/>
            <w:szCs w:val="24"/>
          </w:rPr>
          <w:t>K.drummond528@gmail.com</w:t>
        </w:r>
      </w:hyperlink>
      <w:r w:rsidRPr="008B5D99">
        <w:rPr>
          <w:sz w:val="24"/>
          <w:szCs w:val="24"/>
        </w:rPr>
        <w:t xml:space="preserve"> | (</w:t>
      </w:r>
      <w:r w:rsidR="005E7196" w:rsidRPr="008B5D99">
        <w:rPr>
          <w:sz w:val="24"/>
          <w:szCs w:val="24"/>
        </w:rPr>
        <w:t>407</w:t>
      </w:r>
      <w:r w:rsidRPr="008B5D99">
        <w:rPr>
          <w:sz w:val="24"/>
          <w:szCs w:val="24"/>
        </w:rPr>
        <w:t>) 271</w:t>
      </w:r>
      <w:r w:rsidR="005E7196" w:rsidRPr="008B5D99">
        <w:rPr>
          <w:sz w:val="24"/>
          <w:szCs w:val="24"/>
        </w:rPr>
        <w:t>-</w:t>
      </w:r>
      <w:r w:rsidRPr="008B5D99">
        <w:rPr>
          <w:sz w:val="24"/>
          <w:szCs w:val="24"/>
        </w:rPr>
        <w:t>9542</w:t>
      </w:r>
    </w:p>
    <w:p w14:paraId="09CFB2B6" w14:textId="1C02C51F" w:rsidR="00FC7C66" w:rsidRPr="006738F9" w:rsidRDefault="00000000" w:rsidP="00141A4C">
      <w:pPr>
        <w:pStyle w:val="Heading1"/>
        <w:rPr>
          <w:szCs w:val="28"/>
        </w:rPr>
      </w:pPr>
      <w:sdt>
        <w:sdtPr>
          <w:rPr>
            <w:szCs w:val="28"/>
          </w:rPr>
          <w:alias w:val="Objective:"/>
          <w:tag w:val="Objective:"/>
          <w:id w:val="-731932020"/>
          <w:placeholder>
            <w:docPart w:val="E4C5E874D88043A68074E21E884A9C14"/>
          </w:placeholder>
          <w:temporary/>
          <w:showingPlcHdr/>
        </w:sdtPr>
        <w:sdtContent>
          <w:r w:rsidR="009D5933" w:rsidRPr="006738F9">
            <w:rPr>
              <w:szCs w:val="28"/>
            </w:rPr>
            <w:t>Objective</w:t>
          </w:r>
        </w:sdtContent>
      </w:sdt>
    </w:p>
    <w:p w14:paraId="5E6A02C8" w14:textId="502E1848" w:rsidR="00EC0F0F" w:rsidRPr="00E35DEC" w:rsidRDefault="00EC0F0F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</w:pPr>
      <w:r w:rsidRPr="00E35DEC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>To obtain a position with a company that will allow me to</w:t>
      </w:r>
      <w:r w:rsidR="006D5219" w:rsidRPr="00E35DEC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 xml:space="preserve"> </w:t>
      </w:r>
      <w:r w:rsidR="002F02C8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>enhance my skills set, help people to the best of my ability, and bring more success to the company</w:t>
      </w:r>
      <w:r w:rsidR="006D5219" w:rsidRPr="00E35DEC">
        <w:rPr>
          <w:rFonts w:asciiTheme="minorHAnsi" w:eastAsiaTheme="minorEastAsia" w:hAnsiTheme="minorHAnsi" w:cstheme="minorBidi"/>
          <w:b w:val="0"/>
          <w:color w:val="404040" w:themeColor="text1" w:themeTint="BF"/>
          <w:sz w:val="24"/>
          <w:szCs w:val="24"/>
        </w:rPr>
        <w:t>.</w:t>
      </w:r>
    </w:p>
    <w:p w14:paraId="23F9A992" w14:textId="77777777" w:rsidR="00EC0F0F" w:rsidRPr="006738F9" w:rsidRDefault="00EC0F0F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Cs w:val="28"/>
        </w:rPr>
      </w:pPr>
    </w:p>
    <w:p w14:paraId="2341C347" w14:textId="5D931FA5" w:rsidR="00260E2B" w:rsidRPr="00890FE7" w:rsidRDefault="00000000" w:rsidP="00890FE7">
      <w:pPr>
        <w:pStyle w:val="Heading1"/>
        <w:rPr>
          <w:szCs w:val="28"/>
        </w:rPr>
      </w:pPr>
      <w:sdt>
        <w:sdtPr>
          <w:rPr>
            <w:szCs w:val="28"/>
          </w:rPr>
          <w:alias w:val="Education:"/>
          <w:tag w:val="Education:"/>
          <w:id w:val="807127995"/>
          <w:placeholder>
            <w:docPart w:val="DEEEAA61BABF44A7BE488081327A0D47"/>
          </w:placeholder>
          <w:temporary/>
          <w:showingPlcHdr/>
        </w:sdtPr>
        <w:sdtContent>
          <w:r w:rsidR="009D5933" w:rsidRPr="006738F9">
            <w:rPr>
              <w:szCs w:val="28"/>
            </w:rPr>
            <w:t>Education</w:t>
          </w:r>
        </w:sdtContent>
      </w:sdt>
    </w:p>
    <w:p w14:paraId="3A19CC4F" w14:textId="1D85CEAA" w:rsidR="00890FE7" w:rsidRPr="001C13C3" w:rsidRDefault="00890FE7" w:rsidP="00F47CF6">
      <w:pPr>
        <w:pStyle w:val="Heading2"/>
      </w:pPr>
      <w:r>
        <w:t>Full-Stack Coding Bootcamp</w:t>
      </w:r>
      <w:r>
        <w:t xml:space="preserve"> | </w:t>
      </w:r>
      <w:r w:rsidRPr="001C13C3">
        <w:t>University of Central Florida</w:t>
      </w:r>
    </w:p>
    <w:p w14:paraId="0ABFD3BC" w14:textId="77777777" w:rsidR="00890FE7" w:rsidRDefault="00890FE7" w:rsidP="00890FE7">
      <w:pPr>
        <w:pStyle w:val="ListBullet"/>
        <w:numPr>
          <w:ilvl w:val="0"/>
          <w:numId w:val="30"/>
        </w:numPr>
        <w:rPr>
          <w:sz w:val="24"/>
          <w:szCs w:val="24"/>
        </w:rPr>
        <w:sectPr w:rsidR="00890FE7" w:rsidSect="003501D0">
          <w:type w:val="continuous"/>
          <w:pgSz w:w="12240" w:h="15840"/>
          <w:pgMar w:top="1008" w:right="1152" w:bottom="990" w:left="1152" w:header="720" w:footer="720" w:gutter="0"/>
          <w:pgNumType w:start="1"/>
          <w:cols w:space="52"/>
          <w:titlePg/>
          <w:docGrid w:linePitch="360"/>
        </w:sectPr>
      </w:pPr>
    </w:p>
    <w:p w14:paraId="47EAB532" w14:textId="723EA861" w:rsidR="00890FE7" w:rsidRPr="00890FE7" w:rsidRDefault="00890FE7" w:rsidP="00890FE7">
      <w:pPr>
        <w:pStyle w:val="ListBullet"/>
        <w:numPr>
          <w:ilvl w:val="0"/>
          <w:numId w:val="30"/>
        </w:numPr>
        <w:rPr>
          <w:sz w:val="24"/>
          <w:szCs w:val="24"/>
        </w:rPr>
        <w:sectPr w:rsidR="00890FE7" w:rsidRPr="00890FE7" w:rsidSect="009D6B7C">
          <w:footerReference w:type="default" r:id="rId9"/>
          <w:type w:val="continuous"/>
          <w:pgSz w:w="12240" w:h="15840"/>
          <w:pgMar w:top="801" w:right="1152" w:bottom="891" w:left="1152" w:header="720" w:footer="720" w:gutter="0"/>
          <w:pgNumType w:start="1"/>
          <w:cols w:space="180"/>
          <w:titlePg/>
          <w:docGrid w:linePitch="360"/>
        </w:sectPr>
      </w:pPr>
      <w:r>
        <w:rPr>
          <w:sz w:val="24"/>
          <w:szCs w:val="24"/>
        </w:rPr>
        <w:t>Anticipated graduation: December 2022</w:t>
      </w:r>
    </w:p>
    <w:p w14:paraId="07E0F22F" w14:textId="772EC8FD" w:rsidR="009D6B7C" w:rsidRPr="001C13C3" w:rsidRDefault="009D6B7C" w:rsidP="00F47CF6">
      <w:pPr>
        <w:pStyle w:val="Heading2"/>
      </w:pPr>
      <w:r>
        <w:t xml:space="preserve">Master of Arts in Educational Leadership | </w:t>
      </w:r>
      <w:r w:rsidRPr="001C13C3">
        <w:t>University of Central Florida</w:t>
      </w:r>
    </w:p>
    <w:p w14:paraId="5BB7984A" w14:textId="77777777" w:rsidR="009D6B7C" w:rsidRDefault="009D6B7C" w:rsidP="009D6B7C">
      <w:pPr>
        <w:pStyle w:val="ListBullet"/>
        <w:numPr>
          <w:ilvl w:val="0"/>
          <w:numId w:val="30"/>
        </w:numPr>
        <w:rPr>
          <w:sz w:val="24"/>
          <w:szCs w:val="24"/>
        </w:rPr>
        <w:sectPr w:rsidR="009D6B7C" w:rsidSect="003501D0">
          <w:type w:val="continuous"/>
          <w:pgSz w:w="12240" w:h="15840"/>
          <w:pgMar w:top="1008" w:right="1152" w:bottom="990" w:left="1152" w:header="720" w:footer="720" w:gutter="0"/>
          <w:pgNumType w:start="1"/>
          <w:cols w:space="52"/>
          <w:titlePg/>
          <w:docGrid w:linePitch="360"/>
        </w:sectPr>
      </w:pPr>
    </w:p>
    <w:p w14:paraId="67294D00" w14:textId="77777777" w:rsidR="00890FE7" w:rsidRDefault="009D6B7C" w:rsidP="00890FE7">
      <w:pPr>
        <w:pStyle w:val="ListBullet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Graduat</w:t>
      </w:r>
      <w:r w:rsidR="00890FE7">
        <w:rPr>
          <w:sz w:val="24"/>
          <w:szCs w:val="24"/>
        </w:rPr>
        <w:t>ed</w:t>
      </w:r>
      <w:r w:rsidRPr="00E35DEC">
        <w:rPr>
          <w:sz w:val="24"/>
          <w:szCs w:val="24"/>
        </w:rPr>
        <w:t xml:space="preserve"> </w:t>
      </w:r>
      <w:r>
        <w:rPr>
          <w:sz w:val="24"/>
          <w:szCs w:val="24"/>
        </w:rPr>
        <w:t>August</w:t>
      </w:r>
      <w:r w:rsidRPr="00E35DEC">
        <w:rPr>
          <w:sz w:val="24"/>
          <w:szCs w:val="24"/>
        </w:rPr>
        <w:t xml:space="preserve"> 202</w:t>
      </w:r>
      <w:r w:rsidR="00D10079">
        <w:rPr>
          <w:sz w:val="24"/>
          <w:szCs w:val="24"/>
        </w:rPr>
        <w:t>2</w:t>
      </w:r>
    </w:p>
    <w:p w14:paraId="6A708E55" w14:textId="6582D4C4" w:rsidR="001C13C3" w:rsidRPr="00890FE7" w:rsidRDefault="001C13C3" w:rsidP="00F47CF6">
      <w:pPr>
        <w:pStyle w:val="Heading2"/>
        <w:rPr>
          <w:color w:val="404040" w:themeColor="text1" w:themeTint="BF"/>
        </w:rPr>
      </w:pPr>
      <w:r w:rsidRPr="00890FE7">
        <w:t>Bachelor of Science in</w:t>
      </w:r>
      <w:r w:rsidR="00F92C1D" w:rsidRPr="00890FE7">
        <w:t xml:space="preserve"> </w:t>
      </w:r>
      <w:r w:rsidRPr="00890FE7">
        <w:t>Psychology</w:t>
      </w:r>
      <w:r w:rsidR="003501D0" w:rsidRPr="00890FE7">
        <w:t xml:space="preserve"> | </w:t>
      </w:r>
      <w:r w:rsidRPr="00890FE7">
        <w:t>University of Central Florida</w:t>
      </w:r>
    </w:p>
    <w:p w14:paraId="1C75FA70" w14:textId="77777777" w:rsidR="003501D0" w:rsidRDefault="003501D0" w:rsidP="001C13C3">
      <w:pPr>
        <w:pStyle w:val="ListBullet"/>
        <w:numPr>
          <w:ilvl w:val="0"/>
          <w:numId w:val="30"/>
        </w:numPr>
        <w:rPr>
          <w:sz w:val="24"/>
          <w:szCs w:val="24"/>
        </w:rPr>
        <w:sectPr w:rsidR="003501D0" w:rsidSect="003501D0">
          <w:type w:val="continuous"/>
          <w:pgSz w:w="12240" w:h="15840"/>
          <w:pgMar w:top="1008" w:right="1152" w:bottom="990" w:left="1152" w:header="720" w:footer="720" w:gutter="0"/>
          <w:pgNumType w:start="1"/>
          <w:cols w:space="52"/>
          <w:titlePg/>
          <w:docGrid w:linePitch="360"/>
        </w:sectPr>
      </w:pPr>
    </w:p>
    <w:p w14:paraId="4D087711" w14:textId="367BE51F" w:rsidR="003501D0" w:rsidRDefault="008725A3" w:rsidP="00890FE7">
      <w:pPr>
        <w:pStyle w:val="ListBullet"/>
        <w:numPr>
          <w:ilvl w:val="0"/>
          <w:numId w:val="30"/>
        </w:numPr>
        <w:rPr>
          <w:b/>
          <w:bCs/>
          <w:color w:val="808080" w:themeColor="background1" w:themeShade="80"/>
          <w:sz w:val="24"/>
          <w:szCs w:val="24"/>
        </w:rPr>
        <w:sectPr w:rsidR="003501D0" w:rsidSect="003501D0">
          <w:type w:val="continuous"/>
          <w:pgSz w:w="12240" w:h="15840"/>
          <w:pgMar w:top="1008" w:right="1152" w:bottom="990" w:left="1152" w:header="720" w:footer="720" w:gutter="0"/>
          <w:pgNumType w:start="1"/>
          <w:cols w:num="2" w:space="52"/>
          <w:titlePg/>
          <w:docGrid w:linePitch="360"/>
        </w:sectPr>
      </w:pPr>
      <w:r>
        <w:rPr>
          <w:sz w:val="24"/>
          <w:szCs w:val="24"/>
        </w:rPr>
        <w:t>Graduated</w:t>
      </w:r>
      <w:r w:rsidR="00B31765" w:rsidRPr="00E35DEC">
        <w:rPr>
          <w:sz w:val="24"/>
          <w:szCs w:val="24"/>
        </w:rPr>
        <w:t xml:space="preserve"> </w:t>
      </w:r>
      <w:r w:rsidR="008524A7" w:rsidRPr="00E35DEC">
        <w:rPr>
          <w:sz w:val="24"/>
          <w:szCs w:val="24"/>
        </w:rPr>
        <w:t xml:space="preserve">May </w:t>
      </w:r>
      <w:r w:rsidR="00B31765" w:rsidRPr="00E35DEC">
        <w:rPr>
          <w:sz w:val="24"/>
          <w:szCs w:val="24"/>
        </w:rPr>
        <w:t>2020</w:t>
      </w:r>
    </w:p>
    <w:p w14:paraId="3DFC4F3A" w14:textId="75154BC3" w:rsidR="001C13C3" w:rsidRPr="001C13C3" w:rsidRDefault="001C13C3" w:rsidP="00F47CF6">
      <w:pPr>
        <w:pStyle w:val="Heading2"/>
      </w:pPr>
      <w:r w:rsidRPr="001C13C3">
        <w:t>Associate of Science in Massage Therapy</w:t>
      </w:r>
      <w:r w:rsidR="003501D0">
        <w:t xml:space="preserve"> | </w:t>
      </w:r>
      <w:r w:rsidRPr="001C13C3">
        <w:t>Keiser University</w:t>
      </w:r>
    </w:p>
    <w:p w14:paraId="791A1600" w14:textId="77777777" w:rsidR="003501D0" w:rsidRDefault="003501D0" w:rsidP="00260E2B">
      <w:pPr>
        <w:pStyle w:val="ListBullet"/>
        <w:numPr>
          <w:ilvl w:val="0"/>
          <w:numId w:val="29"/>
        </w:numPr>
        <w:rPr>
          <w:sz w:val="24"/>
          <w:szCs w:val="24"/>
        </w:rPr>
        <w:sectPr w:rsidR="003501D0" w:rsidSect="003501D0">
          <w:type w:val="continuous"/>
          <w:pgSz w:w="12240" w:h="15840"/>
          <w:pgMar w:top="1008" w:right="1152" w:bottom="990" w:left="1152" w:header="720" w:footer="720" w:gutter="0"/>
          <w:pgNumType w:start="1"/>
          <w:cols w:space="52"/>
          <w:titlePg/>
          <w:docGrid w:linePitch="360"/>
        </w:sectPr>
      </w:pPr>
    </w:p>
    <w:p w14:paraId="3DE909E0" w14:textId="4A11B439" w:rsidR="00260E2B" w:rsidRPr="009D6B7C" w:rsidRDefault="008B5D99" w:rsidP="00890FE7">
      <w:pPr>
        <w:pStyle w:val="ListBullet"/>
        <w:numPr>
          <w:ilvl w:val="0"/>
          <w:numId w:val="29"/>
        </w:numPr>
        <w:rPr>
          <w:b/>
          <w:bCs/>
          <w:sz w:val="24"/>
          <w:szCs w:val="24"/>
        </w:rPr>
        <w:sectPr w:rsidR="00260E2B" w:rsidRPr="009D6B7C" w:rsidSect="009D6B7C">
          <w:type w:val="continuous"/>
          <w:pgSz w:w="12240" w:h="15840"/>
          <w:pgMar w:top="837" w:right="1152" w:bottom="945" w:left="1152" w:header="720" w:footer="720" w:gutter="0"/>
          <w:pgNumType w:start="1"/>
          <w:cols w:num="2" w:space="52"/>
          <w:titlePg/>
          <w:docGrid w:linePitch="360"/>
        </w:sectPr>
      </w:pPr>
      <w:r w:rsidRPr="00E35DEC">
        <w:rPr>
          <w:sz w:val="24"/>
          <w:szCs w:val="24"/>
        </w:rPr>
        <w:t>Graduated May 2011</w:t>
      </w:r>
      <w:r w:rsidR="009D6B7C">
        <w:rPr>
          <w:sz w:val="24"/>
          <w:szCs w:val="24"/>
        </w:rPr>
        <w:br/>
      </w:r>
    </w:p>
    <w:p w14:paraId="4848F662" w14:textId="5CF301AE" w:rsidR="008B5D99" w:rsidRPr="008B5D99" w:rsidRDefault="008B5D99" w:rsidP="008B5D99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2A7B88" w:themeColor="accent1" w:themeShade="BF"/>
          <w:sz w:val="36"/>
          <w:szCs w:val="36"/>
        </w:rPr>
      </w:pPr>
      <w:r w:rsidRPr="008B5D99">
        <w:rPr>
          <w:rFonts w:asciiTheme="majorHAnsi" w:hAnsiTheme="majorHAnsi"/>
          <w:b/>
          <w:bCs/>
          <w:color w:val="2A7B88" w:themeColor="accent1" w:themeShade="BF"/>
          <w:sz w:val="28"/>
          <w:szCs w:val="36"/>
        </w:rPr>
        <w:t>Skills</w:t>
      </w:r>
    </w:p>
    <w:p w14:paraId="69356BE4" w14:textId="77777777" w:rsidR="008B5D99" w:rsidRDefault="008B5D99" w:rsidP="008B5D99">
      <w:pPr>
        <w:pStyle w:val="ListBullet"/>
        <w:numPr>
          <w:ilvl w:val="0"/>
          <w:numId w:val="31"/>
        </w:numPr>
        <w:rPr>
          <w:sz w:val="28"/>
          <w:szCs w:val="28"/>
        </w:rPr>
        <w:sectPr w:rsidR="008B5D99" w:rsidSect="006D5219">
          <w:type w:val="continuous"/>
          <w:pgSz w:w="12240" w:h="15840"/>
          <w:pgMar w:top="1008" w:right="1152" w:bottom="990" w:left="1152" w:header="720" w:footer="720" w:gutter="0"/>
          <w:pgNumType w:start="1"/>
          <w:cols w:space="180"/>
          <w:titlePg/>
          <w:docGrid w:linePitch="360"/>
        </w:sectPr>
      </w:pPr>
    </w:p>
    <w:p w14:paraId="134CF03F" w14:textId="6413DDEB" w:rsidR="00F25034" w:rsidRPr="00E35DEC" w:rsidRDefault="00F25034" w:rsidP="008B5D99">
      <w:pPr>
        <w:pStyle w:val="ListBullet"/>
        <w:numPr>
          <w:ilvl w:val="0"/>
          <w:numId w:val="31"/>
        </w:numPr>
        <w:rPr>
          <w:sz w:val="24"/>
          <w:szCs w:val="24"/>
        </w:rPr>
      </w:pPr>
      <w:r w:rsidRPr="00E35DEC">
        <w:rPr>
          <w:sz w:val="24"/>
          <w:szCs w:val="24"/>
        </w:rPr>
        <w:t>Detailed data entry</w:t>
      </w:r>
    </w:p>
    <w:p w14:paraId="61B7282F" w14:textId="68CE841A" w:rsidR="00FC7C66" w:rsidRPr="00E35DEC" w:rsidRDefault="00FC7C66" w:rsidP="008B5D99">
      <w:pPr>
        <w:pStyle w:val="ListBullet"/>
        <w:numPr>
          <w:ilvl w:val="0"/>
          <w:numId w:val="31"/>
        </w:numPr>
        <w:rPr>
          <w:sz w:val="24"/>
          <w:szCs w:val="24"/>
        </w:rPr>
      </w:pPr>
      <w:r w:rsidRPr="00E35DEC">
        <w:rPr>
          <w:sz w:val="24"/>
          <w:szCs w:val="24"/>
        </w:rPr>
        <w:t>Typing ability of 60</w:t>
      </w:r>
      <w:r w:rsidR="00890FE7">
        <w:rPr>
          <w:sz w:val="24"/>
          <w:szCs w:val="24"/>
        </w:rPr>
        <w:t>+</w:t>
      </w:r>
      <w:r w:rsidRPr="00E35DEC">
        <w:rPr>
          <w:sz w:val="24"/>
          <w:szCs w:val="24"/>
        </w:rPr>
        <w:t xml:space="preserve"> WPM</w:t>
      </w:r>
    </w:p>
    <w:p w14:paraId="09A94D66" w14:textId="77777777" w:rsidR="00EC0F0F" w:rsidRPr="00E35DEC" w:rsidRDefault="00EC0F0F" w:rsidP="008B5D99">
      <w:pPr>
        <w:pStyle w:val="ListBullet"/>
        <w:numPr>
          <w:ilvl w:val="0"/>
          <w:numId w:val="31"/>
        </w:numPr>
        <w:rPr>
          <w:sz w:val="24"/>
          <w:szCs w:val="24"/>
        </w:rPr>
      </w:pPr>
      <w:r w:rsidRPr="00E35DEC">
        <w:rPr>
          <w:sz w:val="24"/>
          <w:szCs w:val="24"/>
        </w:rPr>
        <w:t xml:space="preserve">Proficient with Microsoft </w:t>
      </w:r>
      <w:r w:rsidR="00BA0B72" w:rsidRPr="00E35DEC">
        <w:rPr>
          <w:sz w:val="24"/>
          <w:szCs w:val="24"/>
        </w:rPr>
        <w:t>Office</w:t>
      </w:r>
    </w:p>
    <w:p w14:paraId="21DEFB10" w14:textId="7FA3D67E" w:rsidR="006270A9" w:rsidRPr="00E35DEC" w:rsidRDefault="00EC0F0F" w:rsidP="008B5D99">
      <w:pPr>
        <w:pStyle w:val="ListBullet"/>
        <w:numPr>
          <w:ilvl w:val="0"/>
          <w:numId w:val="31"/>
        </w:numPr>
        <w:rPr>
          <w:sz w:val="24"/>
          <w:szCs w:val="24"/>
        </w:rPr>
      </w:pPr>
      <w:r w:rsidRPr="00E35DEC">
        <w:rPr>
          <w:sz w:val="24"/>
          <w:szCs w:val="24"/>
        </w:rPr>
        <w:t>Fluent in English and Spanish</w:t>
      </w:r>
    </w:p>
    <w:p w14:paraId="44B92978" w14:textId="45AA0093" w:rsidR="006738F9" w:rsidRPr="007F1840" w:rsidRDefault="006738F9" w:rsidP="007F1840">
      <w:pPr>
        <w:pStyle w:val="ListBullet"/>
        <w:numPr>
          <w:ilvl w:val="0"/>
          <w:numId w:val="31"/>
        </w:numPr>
        <w:rPr>
          <w:sz w:val="24"/>
          <w:szCs w:val="24"/>
        </w:rPr>
      </w:pPr>
      <w:r w:rsidRPr="00E35DEC">
        <w:rPr>
          <w:sz w:val="24"/>
          <w:szCs w:val="24"/>
        </w:rPr>
        <w:t>Exceptional organizational and interpersonal skills</w:t>
      </w:r>
    </w:p>
    <w:p w14:paraId="6FF3A3B2" w14:textId="4C64E4D9" w:rsidR="008B5D99" w:rsidRPr="00E35DEC" w:rsidRDefault="00F25034" w:rsidP="008B5D99">
      <w:pPr>
        <w:pStyle w:val="ListBullet"/>
        <w:numPr>
          <w:ilvl w:val="0"/>
          <w:numId w:val="31"/>
        </w:numPr>
        <w:rPr>
          <w:sz w:val="24"/>
          <w:szCs w:val="24"/>
        </w:rPr>
      </w:pPr>
      <w:r w:rsidRPr="00E35DEC">
        <w:rPr>
          <w:sz w:val="24"/>
          <w:szCs w:val="24"/>
        </w:rPr>
        <w:t>Excellent custo</w:t>
      </w:r>
      <w:r w:rsidR="006738F9" w:rsidRPr="00E35DEC">
        <w:rPr>
          <w:sz w:val="24"/>
          <w:szCs w:val="24"/>
        </w:rPr>
        <w:t>mer</w:t>
      </w:r>
      <w:r w:rsidR="008B5D99" w:rsidRPr="00E35DEC">
        <w:rPr>
          <w:sz w:val="24"/>
          <w:szCs w:val="24"/>
        </w:rPr>
        <w:t xml:space="preserve"> service and administrative skills</w:t>
      </w:r>
    </w:p>
    <w:p w14:paraId="25941296" w14:textId="77777777" w:rsidR="008B5D99" w:rsidRDefault="008B5D99" w:rsidP="008B5D99">
      <w:pPr>
        <w:pStyle w:val="ListBullet"/>
        <w:numPr>
          <w:ilvl w:val="0"/>
          <w:numId w:val="0"/>
        </w:numPr>
        <w:ind w:left="216" w:hanging="216"/>
        <w:rPr>
          <w:sz w:val="28"/>
          <w:szCs w:val="28"/>
        </w:rPr>
        <w:sectPr w:rsidR="008B5D99" w:rsidSect="008B5D99">
          <w:type w:val="continuous"/>
          <w:pgSz w:w="12240" w:h="15840"/>
          <w:pgMar w:top="1008" w:right="1152" w:bottom="990" w:left="1152" w:header="720" w:footer="720" w:gutter="0"/>
          <w:pgNumType w:start="1"/>
          <w:cols w:num="2" w:space="720"/>
          <w:titlePg/>
          <w:docGrid w:linePitch="360"/>
        </w:sectPr>
      </w:pPr>
    </w:p>
    <w:p w14:paraId="551590F0" w14:textId="21148F8B" w:rsidR="008B5D99" w:rsidRPr="008B5D99" w:rsidRDefault="009D6B7C" w:rsidP="009D6B7C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</w:pPr>
      <w:r>
        <w:rPr>
          <w:sz w:val="28"/>
          <w:szCs w:val="28"/>
        </w:rPr>
        <w:br/>
      </w:r>
      <w:r w:rsidR="008B5D99" w:rsidRPr="008B5D99"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  <w:t>Experience</w:t>
      </w:r>
    </w:p>
    <w:p w14:paraId="51200331" w14:textId="65DEAF8B" w:rsidR="008B5D99" w:rsidRPr="00E35DEC" w:rsidRDefault="003132AA" w:rsidP="008B5D9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>Collections Representative</w:t>
      </w:r>
      <w:r w:rsidR="00206013">
        <w:rPr>
          <w:b/>
          <w:bCs/>
          <w:color w:val="808080" w:themeColor="background1" w:themeShade="80"/>
          <w:sz w:val="24"/>
          <w:szCs w:val="24"/>
        </w:rPr>
        <w:t xml:space="preserve"> | </w:t>
      </w:r>
      <w:r>
        <w:rPr>
          <w:b/>
          <w:bCs/>
          <w:color w:val="808080" w:themeColor="background1" w:themeShade="80"/>
          <w:sz w:val="24"/>
          <w:szCs w:val="24"/>
        </w:rPr>
        <w:t>Synchrony Financial</w:t>
      </w:r>
    </w:p>
    <w:p w14:paraId="3E27D46A" w14:textId="33A6F72B" w:rsidR="008B5D99" w:rsidRPr="00260E2B" w:rsidRDefault="008B5D99" w:rsidP="008B5D9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000000" w:themeColor="text1"/>
          <w:sz w:val="24"/>
          <w:szCs w:val="24"/>
        </w:rPr>
      </w:pPr>
      <w:r w:rsidRPr="00260E2B">
        <w:rPr>
          <w:color w:val="000000" w:themeColor="text1"/>
          <w:sz w:val="24"/>
          <w:szCs w:val="24"/>
        </w:rPr>
        <w:t>Altamonte Springs, FL | February 2018 – November 2018</w:t>
      </w:r>
    </w:p>
    <w:p w14:paraId="5942CBE9" w14:textId="77777777" w:rsidR="00FC6DEF" w:rsidRDefault="00FC6DEF" w:rsidP="00206013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  <w:sectPr w:rsidR="00FC6DEF" w:rsidSect="00F25034">
          <w:type w:val="continuous"/>
          <w:pgSz w:w="12240" w:h="15840"/>
          <w:pgMar w:top="1008" w:right="1152" w:bottom="990" w:left="1152" w:header="720" w:footer="720" w:gutter="0"/>
          <w:pgNumType w:start="1"/>
          <w:cols w:space="720"/>
          <w:titlePg/>
          <w:docGrid w:linePitch="360"/>
        </w:sectPr>
      </w:pPr>
    </w:p>
    <w:p w14:paraId="4BB28C3F" w14:textId="17855E14" w:rsidR="00FC6DEF" w:rsidRDefault="00C44B59" w:rsidP="00206013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Contacted</w:t>
      </w:r>
      <w:r w:rsidR="00FC6DEF">
        <w:rPr>
          <w:color w:val="auto"/>
          <w:sz w:val="24"/>
          <w:szCs w:val="24"/>
        </w:rPr>
        <w:t xml:space="preserve"> customers in</w:t>
      </w:r>
      <w:r>
        <w:rPr>
          <w:color w:val="auto"/>
          <w:sz w:val="24"/>
          <w:szCs w:val="24"/>
        </w:rPr>
        <w:t xml:space="preserve"> </w:t>
      </w:r>
      <w:r w:rsidR="00FC6DEF">
        <w:rPr>
          <w:color w:val="auto"/>
          <w:sz w:val="24"/>
          <w:szCs w:val="24"/>
        </w:rPr>
        <w:t>delinquency</w:t>
      </w:r>
    </w:p>
    <w:p w14:paraId="6DD651E3" w14:textId="209A6259" w:rsidR="00FC6DEF" w:rsidRPr="00FC6DEF" w:rsidRDefault="00FC6DEF" w:rsidP="00FC6DEF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="007F1840">
        <w:rPr>
          <w:color w:val="auto"/>
          <w:sz w:val="24"/>
          <w:szCs w:val="24"/>
        </w:rPr>
        <w:t>ssist</w:t>
      </w:r>
      <w:r>
        <w:rPr>
          <w:color w:val="auto"/>
          <w:sz w:val="24"/>
          <w:szCs w:val="24"/>
        </w:rPr>
        <w:t>ed</w:t>
      </w:r>
      <w:r w:rsidR="007F1840">
        <w:rPr>
          <w:color w:val="auto"/>
          <w:sz w:val="24"/>
          <w:szCs w:val="24"/>
        </w:rPr>
        <w:t xml:space="preserve"> in bringing accounts current</w:t>
      </w:r>
      <w:r w:rsidR="00C44B59">
        <w:rPr>
          <w:color w:val="auto"/>
          <w:sz w:val="24"/>
          <w:szCs w:val="24"/>
        </w:rPr>
        <w:t xml:space="preserve"> </w:t>
      </w:r>
    </w:p>
    <w:p w14:paraId="6D9E0020" w14:textId="77777777" w:rsidR="00FC6DEF" w:rsidRDefault="00C44B59" w:rsidP="00206013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Daily outreach of </w:t>
      </w:r>
      <w:r w:rsidR="007F1840">
        <w:rPr>
          <w:color w:val="auto"/>
          <w:sz w:val="24"/>
          <w:szCs w:val="24"/>
        </w:rPr>
        <w:t>250-350</w:t>
      </w:r>
      <w:r>
        <w:rPr>
          <w:color w:val="auto"/>
          <w:sz w:val="24"/>
          <w:szCs w:val="24"/>
        </w:rPr>
        <w:t xml:space="preserve"> </w:t>
      </w:r>
      <w:r w:rsidR="007F1840">
        <w:rPr>
          <w:color w:val="auto"/>
          <w:sz w:val="24"/>
          <w:szCs w:val="24"/>
        </w:rPr>
        <w:t>customers</w:t>
      </w:r>
    </w:p>
    <w:p w14:paraId="2AF738A8" w14:textId="706AF250" w:rsidR="008B5D99" w:rsidRPr="00E35DEC" w:rsidRDefault="00C44B59" w:rsidP="00206013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Detailed notes for </w:t>
      </w:r>
      <w:r w:rsidR="00FC6DEF">
        <w:rPr>
          <w:color w:val="auto"/>
          <w:sz w:val="24"/>
          <w:szCs w:val="24"/>
        </w:rPr>
        <w:t>all outcomes</w:t>
      </w:r>
    </w:p>
    <w:p w14:paraId="6FD03BF6" w14:textId="77777777" w:rsidR="00FC6DEF" w:rsidRDefault="00FC6DEF" w:rsidP="008B5D9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  <w:color w:val="808080" w:themeColor="background1" w:themeShade="80"/>
          <w:sz w:val="24"/>
          <w:szCs w:val="24"/>
        </w:rPr>
        <w:sectPr w:rsidR="00FC6DEF" w:rsidSect="00FC6DEF">
          <w:type w:val="continuous"/>
          <w:pgSz w:w="12240" w:h="15840"/>
          <w:pgMar w:top="1008" w:right="1152" w:bottom="990" w:left="1152" w:header="720" w:footer="720" w:gutter="0"/>
          <w:pgNumType w:start="1"/>
          <w:cols w:num="2" w:space="720"/>
          <w:titlePg/>
          <w:docGrid w:linePitch="360"/>
        </w:sectPr>
      </w:pPr>
    </w:p>
    <w:p w14:paraId="4F41B5E2" w14:textId="72959709" w:rsidR="008B5D99" w:rsidRPr="00E35DEC" w:rsidRDefault="003132AA" w:rsidP="008B5D9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>Provider Outreach Logistics Coordinator</w:t>
      </w:r>
      <w:r w:rsidR="008B5D99" w:rsidRPr="00E35DEC">
        <w:rPr>
          <w:b/>
          <w:bCs/>
          <w:color w:val="808080" w:themeColor="background1" w:themeShade="80"/>
          <w:sz w:val="24"/>
          <w:szCs w:val="24"/>
        </w:rPr>
        <w:t xml:space="preserve"> | </w:t>
      </w:r>
      <w:r>
        <w:rPr>
          <w:b/>
          <w:bCs/>
          <w:color w:val="808080" w:themeColor="background1" w:themeShade="80"/>
          <w:sz w:val="24"/>
          <w:szCs w:val="24"/>
        </w:rPr>
        <w:t>Centauri Health Solutions</w:t>
      </w:r>
    </w:p>
    <w:p w14:paraId="58EBE9A1" w14:textId="7491E52E" w:rsidR="008B5D99" w:rsidRPr="00260E2B" w:rsidRDefault="008B5D99" w:rsidP="008B5D99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000000" w:themeColor="text1"/>
          <w:sz w:val="24"/>
          <w:szCs w:val="24"/>
        </w:rPr>
      </w:pPr>
      <w:r w:rsidRPr="00260E2B">
        <w:rPr>
          <w:color w:val="000000" w:themeColor="text1"/>
          <w:sz w:val="24"/>
          <w:szCs w:val="24"/>
        </w:rPr>
        <w:t>Winter Park, FL | May 2017 – February 2018</w:t>
      </w:r>
    </w:p>
    <w:p w14:paraId="1758452B" w14:textId="77777777" w:rsidR="00D40BBD" w:rsidRDefault="00D40BBD" w:rsidP="00C44B59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  <w:sectPr w:rsidR="00D40BBD" w:rsidSect="00F25034">
          <w:type w:val="continuous"/>
          <w:pgSz w:w="12240" w:h="15840"/>
          <w:pgMar w:top="1008" w:right="1152" w:bottom="990" w:left="1152" w:header="720" w:footer="720" w:gutter="0"/>
          <w:pgNumType w:start="1"/>
          <w:cols w:space="720"/>
          <w:titlePg/>
          <w:docGrid w:linePitch="360"/>
        </w:sectPr>
      </w:pPr>
    </w:p>
    <w:p w14:paraId="7F796FB0" w14:textId="4A5A2C70" w:rsidR="00D40BBD" w:rsidRDefault="00C44B59" w:rsidP="00C44B59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Contacted </w:t>
      </w:r>
      <w:r w:rsidR="00D40BBD">
        <w:rPr>
          <w:color w:val="auto"/>
          <w:sz w:val="24"/>
          <w:szCs w:val="24"/>
        </w:rPr>
        <w:t xml:space="preserve">doctor’s </w:t>
      </w:r>
      <w:r>
        <w:rPr>
          <w:color w:val="auto"/>
          <w:sz w:val="24"/>
          <w:szCs w:val="24"/>
        </w:rPr>
        <w:t>offices to request</w:t>
      </w:r>
      <w:r w:rsidR="00D40BBD">
        <w:rPr>
          <w:color w:val="auto"/>
          <w:sz w:val="24"/>
          <w:szCs w:val="24"/>
        </w:rPr>
        <w:t xml:space="preserve"> medical records for chart review</w:t>
      </w:r>
    </w:p>
    <w:p w14:paraId="395EE003" w14:textId="667986CD" w:rsidR="00D40BBD" w:rsidRDefault="00C44B59" w:rsidP="00C44B59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Daily outreach of 80-100 offices</w:t>
      </w:r>
    </w:p>
    <w:p w14:paraId="53989746" w14:textId="3F536357" w:rsidR="00C44B59" w:rsidRPr="00D40BBD" w:rsidRDefault="00C44B59" w:rsidP="00D40BBD">
      <w:pPr>
        <w:pStyle w:val="ListBullet"/>
        <w:numPr>
          <w:ilvl w:val="0"/>
          <w:numId w:val="33"/>
        </w:numPr>
        <w:spacing w:line="240" w:lineRule="auto"/>
        <w:rPr>
          <w:color w:val="auto"/>
          <w:sz w:val="24"/>
          <w:szCs w:val="24"/>
        </w:rPr>
      </w:pPr>
      <w:r w:rsidRPr="00D40BBD">
        <w:rPr>
          <w:color w:val="auto"/>
          <w:sz w:val="24"/>
          <w:szCs w:val="24"/>
        </w:rPr>
        <w:t>Detailed notes for e</w:t>
      </w:r>
      <w:r w:rsidR="00D40BBD">
        <w:rPr>
          <w:color w:val="auto"/>
          <w:sz w:val="24"/>
          <w:szCs w:val="24"/>
        </w:rPr>
        <w:t>very call</w:t>
      </w:r>
    </w:p>
    <w:p w14:paraId="45BBEC7C" w14:textId="77777777" w:rsidR="00D40BBD" w:rsidRDefault="00D40BBD" w:rsidP="0020601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  <w:color w:val="808080" w:themeColor="background1" w:themeShade="80"/>
          <w:sz w:val="24"/>
          <w:szCs w:val="24"/>
        </w:rPr>
        <w:sectPr w:rsidR="00D40BBD" w:rsidSect="00D40BBD">
          <w:type w:val="continuous"/>
          <w:pgSz w:w="12240" w:h="15840"/>
          <w:pgMar w:top="1008" w:right="1152" w:bottom="990" w:left="1152" w:header="720" w:footer="720" w:gutter="0"/>
          <w:pgNumType w:start="1"/>
          <w:cols w:num="2" w:space="720"/>
          <w:titlePg/>
          <w:docGrid w:linePitch="360"/>
        </w:sectPr>
      </w:pPr>
    </w:p>
    <w:p w14:paraId="2BEE1D56" w14:textId="306249F4" w:rsidR="00206013" w:rsidRPr="00E35DEC" w:rsidRDefault="003132AA" w:rsidP="0020601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>Massage Therapist &amp; Receptionist</w:t>
      </w:r>
      <w:r w:rsidR="00206013" w:rsidRPr="00E35DEC">
        <w:rPr>
          <w:b/>
          <w:bCs/>
          <w:color w:val="808080" w:themeColor="background1" w:themeShade="80"/>
          <w:sz w:val="24"/>
          <w:szCs w:val="24"/>
        </w:rPr>
        <w:t xml:space="preserve"> | </w:t>
      </w:r>
      <w:r>
        <w:rPr>
          <w:b/>
          <w:bCs/>
          <w:color w:val="808080" w:themeColor="background1" w:themeShade="80"/>
          <w:sz w:val="24"/>
          <w:szCs w:val="24"/>
        </w:rPr>
        <w:t>Lotus Acupuncture &amp; Wellness</w:t>
      </w:r>
    </w:p>
    <w:p w14:paraId="68E840E9" w14:textId="746D70D7" w:rsidR="00206013" w:rsidRPr="00260E2B" w:rsidRDefault="00206013" w:rsidP="0020601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000000" w:themeColor="text1"/>
          <w:sz w:val="24"/>
          <w:szCs w:val="24"/>
        </w:rPr>
      </w:pPr>
      <w:r w:rsidRPr="00260E2B">
        <w:rPr>
          <w:color w:val="000000" w:themeColor="text1"/>
          <w:sz w:val="24"/>
          <w:szCs w:val="24"/>
        </w:rPr>
        <w:t xml:space="preserve">Winter Park, FL | February 2016 – </w:t>
      </w:r>
      <w:r w:rsidR="00087D14">
        <w:rPr>
          <w:color w:val="000000" w:themeColor="text1"/>
          <w:sz w:val="24"/>
          <w:szCs w:val="24"/>
        </w:rPr>
        <w:t>May</w:t>
      </w:r>
      <w:r w:rsidRPr="00260E2B">
        <w:rPr>
          <w:color w:val="000000" w:themeColor="text1"/>
          <w:sz w:val="24"/>
          <w:szCs w:val="24"/>
        </w:rPr>
        <w:t xml:space="preserve"> 2017</w:t>
      </w:r>
    </w:p>
    <w:p w14:paraId="34D5D7C4" w14:textId="77777777" w:rsidR="00AC7143" w:rsidRDefault="00AC7143" w:rsidP="0020601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  <w:sectPr w:rsidR="00AC7143" w:rsidSect="00F25034">
          <w:type w:val="continuous"/>
          <w:pgSz w:w="12240" w:h="15840"/>
          <w:pgMar w:top="1008" w:right="1152" w:bottom="990" w:left="1152" w:header="720" w:footer="720" w:gutter="0"/>
          <w:pgNumType w:start="1"/>
          <w:cols w:space="720"/>
          <w:titlePg/>
          <w:docGrid w:linePitch="360"/>
        </w:sectPr>
      </w:pPr>
    </w:p>
    <w:p w14:paraId="7F94A9CD" w14:textId="4993E217" w:rsidR="00AC7143" w:rsidRDefault="007F1840" w:rsidP="0020601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Organized and filed </w:t>
      </w:r>
      <w:r w:rsidR="00AC7143">
        <w:rPr>
          <w:color w:val="000000" w:themeColor="text1"/>
          <w:sz w:val="24"/>
          <w:szCs w:val="24"/>
        </w:rPr>
        <w:t xml:space="preserve">client information and </w:t>
      </w:r>
      <w:r>
        <w:rPr>
          <w:color w:val="000000" w:themeColor="text1"/>
          <w:sz w:val="24"/>
          <w:szCs w:val="24"/>
        </w:rPr>
        <w:t xml:space="preserve">documents </w:t>
      </w:r>
    </w:p>
    <w:p w14:paraId="6886C19A" w14:textId="5C8BEFCF" w:rsidR="00AC7143" w:rsidRDefault="007F1840" w:rsidP="0020601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Collected insurance co-pay</w:t>
      </w:r>
      <w:r w:rsidR="00AC7143">
        <w:rPr>
          <w:color w:val="000000" w:themeColor="text1"/>
          <w:sz w:val="24"/>
          <w:szCs w:val="24"/>
        </w:rPr>
        <w:t>ment</w:t>
      </w:r>
      <w:r>
        <w:rPr>
          <w:color w:val="000000" w:themeColor="text1"/>
          <w:sz w:val="24"/>
          <w:szCs w:val="24"/>
        </w:rPr>
        <w:t>s</w:t>
      </w:r>
    </w:p>
    <w:p w14:paraId="7C34E993" w14:textId="77777777" w:rsidR="00AC7143" w:rsidRDefault="00AC7143" w:rsidP="0020601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7F1840">
        <w:rPr>
          <w:color w:val="000000" w:themeColor="text1"/>
          <w:sz w:val="24"/>
          <w:szCs w:val="24"/>
        </w:rPr>
        <w:t>cheduled appointments</w:t>
      </w:r>
    </w:p>
    <w:p w14:paraId="04DB353D" w14:textId="4C2999B2" w:rsidR="00AC7143" w:rsidRDefault="00AC7143" w:rsidP="00AC714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Responded to</w:t>
      </w:r>
      <w:r w:rsidR="007F1840">
        <w:rPr>
          <w:color w:val="000000" w:themeColor="text1"/>
          <w:sz w:val="24"/>
          <w:szCs w:val="24"/>
        </w:rPr>
        <w:t xml:space="preserve"> calls and emails</w:t>
      </w:r>
    </w:p>
    <w:p w14:paraId="310F0E3A" w14:textId="2DE9977B" w:rsidR="00206013" w:rsidRPr="00AC7143" w:rsidRDefault="007F1840" w:rsidP="00AC714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 w:rsidRPr="00AC7143">
        <w:rPr>
          <w:color w:val="000000" w:themeColor="text1"/>
          <w:sz w:val="24"/>
          <w:szCs w:val="24"/>
        </w:rPr>
        <w:t>Provided massage therapy to clients</w:t>
      </w:r>
    </w:p>
    <w:p w14:paraId="7F264213" w14:textId="77777777" w:rsidR="00AC7143" w:rsidRDefault="00AC7143" w:rsidP="0020601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  <w:color w:val="808080" w:themeColor="background1" w:themeShade="80"/>
          <w:sz w:val="24"/>
          <w:szCs w:val="24"/>
        </w:rPr>
        <w:sectPr w:rsidR="00AC7143" w:rsidSect="00AC7143">
          <w:type w:val="continuous"/>
          <w:pgSz w:w="12240" w:h="15840"/>
          <w:pgMar w:top="1008" w:right="1152" w:bottom="990" w:left="1152" w:header="720" w:footer="720" w:gutter="0"/>
          <w:pgNumType w:start="1"/>
          <w:cols w:num="2" w:space="720"/>
          <w:titlePg/>
          <w:docGrid w:linePitch="360"/>
        </w:sectPr>
      </w:pPr>
    </w:p>
    <w:p w14:paraId="29A189E8" w14:textId="0AC33DCB" w:rsidR="00206013" w:rsidRPr="00E35DEC" w:rsidRDefault="003132AA" w:rsidP="0020601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>Massage Therapist &amp; Chiropractic Assistant | Florida Injury</w:t>
      </w:r>
    </w:p>
    <w:p w14:paraId="35346405" w14:textId="5D8651C0" w:rsidR="00206013" w:rsidRPr="00260E2B" w:rsidRDefault="00206013" w:rsidP="0020601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000000" w:themeColor="text1"/>
          <w:sz w:val="24"/>
          <w:szCs w:val="24"/>
        </w:rPr>
      </w:pPr>
      <w:r w:rsidRPr="00260E2B">
        <w:rPr>
          <w:color w:val="000000" w:themeColor="text1"/>
          <w:sz w:val="24"/>
          <w:szCs w:val="24"/>
        </w:rPr>
        <w:t>Orlando, FL | December 2014 – November 2016</w:t>
      </w:r>
    </w:p>
    <w:p w14:paraId="0E7AD7B2" w14:textId="77777777" w:rsidR="00CB3D91" w:rsidRDefault="00CB3D91" w:rsidP="0020601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  <w:sectPr w:rsidR="00CB3D91" w:rsidSect="00F25034">
          <w:type w:val="continuous"/>
          <w:pgSz w:w="12240" w:h="15840"/>
          <w:pgMar w:top="1008" w:right="1152" w:bottom="990" w:left="1152" w:header="720" w:footer="720" w:gutter="0"/>
          <w:pgNumType w:start="1"/>
          <w:cols w:space="720"/>
          <w:titlePg/>
          <w:docGrid w:linePitch="360"/>
        </w:sectPr>
      </w:pPr>
    </w:p>
    <w:p w14:paraId="5922271F" w14:textId="34C6FA7B" w:rsidR="00CB3D91" w:rsidRDefault="007F1840" w:rsidP="0020601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Provided massage </w:t>
      </w:r>
      <w:r w:rsidR="00DA0F1A">
        <w:rPr>
          <w:color w:val="000000" w:themeColor="text1"/>
          <w:sz w:val="24"/>
          <w:szCs w:val="24"/>
        </w:rPr>
        <w:t xml:space="preserve">therapy </w:t>
      </w:r>
      <w:r>
        <w:rPr>
          <w:color w:val="000000" w:themeColor="text1"/>
          <w:sz w:val="24"/>
          <w:szCs w:val="24"/>
        </w:rPr>
        <w:t xml:space="preserve">and </w:t>
      </w:r>
      <w:r w:rsidR="00CB3D91">
        <w:rPr>
          <w:color w:val="000000" w:themeColor="text1"/>
          <w:sz w:val="24"/>
          <w:szCs w:val="24"/>
        </w:rPr>
        <w:t>neuromuscular therapy</w:t>
      </w:r>
    </w:p>
    <w:p w14:paraId="35EDEC62" w14:textId="16CF1E54" w:rsidR="00206013" w:rsidRPr="00206013" w:rsidRDefault="007F1840" w:rsidP="00206013">
      <w:pPr>
        <w:pStyle w:val="ListBullet"/>
        <w:numPr>
          <w:ilvl w:val="0"/>
          <w:numId w:val="3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Handled patient information and patients accordingly</w:t>
      </w:r>
    </w:p>
    <w:p w14:paraId="4C09C081" w14:textId="77777777" w:rsidR="00CB3D91" w:rsidRDefault="00CB3D91" w:rsidP="0020601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color w:val="000000" w:themeColor="text1"/>
          <w:sz w:val="24"/>
          <w:szCs w:val="24"/>
        </w:rPr>
        <w:sectPr w:rsidR="00CB3D91" w:rsidSect="00CB3D91">
          <w:type w:val="continuous"/>
          <w:pgSz w:w="12240" w:h="15840"/>
          <w:pgMar w:top="1008" w:right="1152" w:bottom="990" w:left="1152" w:header="720" w:footer="720" w:gutter="0"/>
          <w:pgNumType w:start="1"/>
          <w:cols w:num="2" w:space="720"/>
          <w:titlePg/>
          <w:docGrid w:linePitch="360"/>
        </w:sectPr>
      </w:pPr>
    </w:p>
    <w:p w14:paraId="2F194062" w14:textId="1C3C74C0" w:rsidR="008B5D99" w:rsidRPr="00C44B59" w:rsidRDefault="008B5D99" w:rsidP="009F7E3F">
      <w:pPr>
        <w:pStyle w:val="ListBullet"/>
        <w:numPr>
          <w:ilvl w:val="0"/>
          <w:numId w:val="0"/>
        </w:numPr>
        <w:spacing w:line="240" w:lineRule="auto"/>
        <w:rPr>
          <w:color w:val="auto"/>
          <w:sz w:val="24"/>
          <w:szCs w:val="24"/>
        </w:rPr>
      </w:pPr>
    </w:p>
    <w:sectPr w:rsidR="008B5D99" w:rsidRPr="00C44B59" w:rsidSect="009D6B7C">
      <w:type w:val="continuous"/>
      <w:pgSz w:w="12240" w:h="15840"/>
      <w:pgMar w:top="1008" w:right="1152" w:bottom="756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F5CD" w14:textId="77777777" w:rsidR="00563C38" w:rsidRDefault="00563C38">
      <w:pPr>
        <w:spacing w:after="0"/>
      </w:pPr>
      <w:r>
        <w:separator/>
      </w:r>
    </w:p>
  </w:endnote>
  <w:endnote w:type="continuationSeparator" w:id="0">
    <w:p w14:paraId="6B064C7E" w14:textId="77777777" w:rsidR="00563C38" w:rsidRDefault="00563C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67CE" w14:textId="77777777" w:rsidR="006F16DC" w:rsidRDefault="006F16D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201E" w14:textId="77777777" w:rsidR="00563C38" w:rsidRDefault="00563C38">
      <w:pPr>
        <w:spacing w:after="0"/>
      </w:pPr>
      <w:r>
        <w:separator/>
      </w:r>
    </w:p>
  </w:footnote>
  <w:footnote w:type="continuationSeparator" w:id="0">
    <w:p w14:paraId="68857951" w14:textId="77777777" w:rsidR="00563C38" w:rsidRDefault="00563C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20AA9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C7456"/>
    <w:multiLevelType w:val="hybridMultilevel"/>
    <w:tmpl w:val="A88A6680"/>
    <w:lvl w:ilvl="0" w:tplc="5D224D1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98623C3"/>
    <w:multiLevelType w:val="hybridMultilevel"/>
    <w:tmpl w:val="30C8CEB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662CF"/>
    <w:multiLevelType w:val="hybridMultilevel"/>
    <w:tmpl w:val="FADA0DE0"/>
    <w:lvl w:ilvl="0" w:tplc="5D224D1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238C4"/>
    <w:multiLevelType w:val="hybridMultilevel"/>
    <w:tmpl w:val="3DF665D0"/>
    <w:lvl w:ilvl="0" w:tplc="5D224D1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65732"/>
    <w:multiLevelType w:val="hybridMultilevel"/>
    <w:tmpl w:val="A54C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430627"/>
    <w:multiLevelType w:val="hybridMultilevel"/>
    <w:tmpl w:val="8E6AF9DC"/>
    <w:lvl w:ilvl="0" w:tplc="5D224D1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7EB8"/>
    <w:multiLevelType w:val="hybridMultilevel"/>
    <w:tmpl w:val="98383126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A6430"/>
    <w:multiLevelType w:val="hybridMultilevel"/>
    <w:tmpl w:val="B4BC22CE"/>
    <w:lvl w:ilvl="0" w:tplc="5D224D1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6214A90"/>
    <w:multiLevelType w:val="hybridMultilevel"/>
    <w:tmpl w:val="6E82F02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C19CE"/>
    <w:multiLevelType w:val="hybridMultilevel"/>
    <w:tmpl w:val="667CFF3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C854B44"/>
    <w:multiLevelType w:val="hybridMultilevel"/>
    <w:tmpl w:val="4A8C4D68"/>
    <w:lvl w:ilvl="0" w:tplc="5D224D1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3416">
    <w:abstractNumId w:val="9"/>
  </w:num>
  <w:num w:numId="2" w16cid:durableId="482694701">
    <w:abstractNumId w:val="9"/>
    <w:lvlOverride w:ilvl="0">
      <w:startOverride w:val="1"/>
    </w:lvlOverride>
  </w:num>
  <w:num w:numId="3" w16cid:durableId="751659721">
    <w:abstractNumId w:val="9"/>
    <w:lvlOverride w:ilvl="0">
      <w:startOverride w:val="1"/>
    </w:lvlOverride>
  </w:num>
  <w:num w:numId="4" w16cid:durableId="2056658910">
    <w:abstractNumId w:val="9"/>
    <w:lvlOverride w:ilvl="0">
      <w:startOverride w:val="1"/>
    </w:lvlOverride>
  </w:num>
  <w:num w:numId="5" w16cid:durableId="1692681319">
    <w:abstractNumId w:val="8"/>
  </w:num>
  <w:num w:numId="6" w16cid:durableId="964770400">
    <w:abstractNumId w:val="7"/>
  </w:num>
  <w:num w:numId="7" w16cid:durableId="928318261">
    <w:abstractNumId w:val="6"/>
  </w:num>
  <w:num w:numId="8" w16cid:durableId="1345015635">
    <w:abstractNumId w:val="5"/>
  </w:num>
  <w:num w:numId="9" w16cid:durableId="946935568">
    <w:abstractNumId w:val="4"/>
  </w:num>
  <w:num w:numId="10" w16cid:durableId="588125810">
    <w:abstractNumId w:val="3"/>
  </w:num>
  <w:num w:numId="11" w16cid:durableId="1587111985">
    <w:abstractNumId w:val="2"/>
  </w:num>
  <w:num w:numId="12" w16cid:durableId="2041011827">
    <w:abstractNumId w:val="1"/>
  </w:num>
  <w:num w:numId="13" w16cid:durableId="595401428">
    <w:abstractNumId w:val="0"/>
  </w:num>
  <w:num w:numId="14" w16cid:durableId="353112941">
    <w:abstractNumId w:val="14"/>
  </w:num>
  <w:num w:numId="15" w16cid:durableId="1866088642">
    <w:abstractNumId w:val="24"/>
  </w:num>
  <w:num w:numId="16" w16cid:durableId="1579442142">
    <w:abstractNumId w:val="12"/>
  </w:num>
  <w:num w:numId="17" w16cid:durableId="844829818">
    <w:abstractNumId w:val="20"/>
  </w:num>
  <w:num w:numId="18" w16cid:durableId="153570212">
    <w:abstractNumId w:val="10"/>
  </w:num>
  <w:num w:numId="19" w16cid:durableId="1434011868">
    <w:abstractNumId w:val="29"/>
  </w:num>
  <w:num w:numId="20" w16cid:durableId="14356454">
    <w:abstractNumId w:val="25"/>
  </w:num>
  <w:num w:numId="21" w16cid:durableId="197090391">
    <w:abstractNumId w:val="11"/>
  </w:num>
  <w:num w:numId="22" w16cid:durableId="1237588825">
    <w:abstractNumId w:val="19"/>
  </w:num>
  <w:num w:numId="23" w16cid:durableId="1309937622">
    <w:abstractNumId w:val="28"/>
  </w:num>
  <w:num w:numId="24" w16cid:durableId="1972242962">
    <w:abstractNumId w:val="26"/>
  </w:num>
  <w:num w:numId="25" w16cid:durableId="1466586417">
    <w:abstractNumId w:val="15"/>
  </w:num>
  <w:num w:numId="26" w16cid:durableId="621426852">
    <w:abstractNumId w:val="22"/>
  </w:num>
  <w:num w:numId="27" w16cid:durableId="681779763">
    <w:abstractNumId w:val="27"/>
  </w:num>
  <w:num w:numId="28" w16cid:durableId="1027676529">
    <w:abstractNumId w:val="18"/>
  </w:num>
  <w:num w:numId="29" w16cid:durableId="429937534">
    <w:abstractNumId w:val="16"/>
  </w:num>
  <w:num w:numId="30" w16cid:durableId="1533494264">
    <w:abstractNumId w:val="23"/>
  </w:num>
  <w:num w:numId="31" w16cid:durableId="546722649">
    <w:abstractNumId w:val="21"/>
  </w:num>
  <w:num w:numId="32" w16cid:durableId="2032412953">
    <w:abstractNumId w:val="30"/>
  </w:num>
  <w:num w:numId="33" w16cid:durableId="807476783">
    <w:abstractNumId w:val="17"/>
  </w:num>
  <w:num w:numId="34" w16cid:durableId="620116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0F"/>
    <w:rsid w:val="00066C83"/>
    <w:rsid w:val="00087D14"/>
    <w:rsid w:val="000A4F59"/>
    <w:rsid w:val="000A51B9"/>
    <w:rsid w:val="00141A4C"/>
    <w:rsid w:val="001837BC"/>
    <w:rsid w:val="001B29CF"/>
    <w:rsid w:val="001C13C3"/>
    <w:rsid w:val="00206013"/>
    <w:rsid w:val="00212B97"/>
    <w:rsid w:val="00260E2B"/>
    <w:rsid w:val="002617D1"/>
    <w:rsid w:val="0028220F"/>
    <w:rsid w:val="002A6A99"/>
    <w:rsid w:val="002F02C8"/>
    <w:rsid w:val="003132AA"/>
    <w:rsid w:val="003501D0"/>
    <w:rsid w:val="00356C14"/>
    <w:rsid w:val="003F79D1"/>
    <w:rsid w:val="004246A9"/>
    <w:rsid w:val="00434B13"/>
    <w:rsid w:val="00434BE3"/>
    <w:rsid w:val="00436FE7"/>
    <w:rsid w:val="0049424D"/>
    <w:rsid w:val="00563C38"/>
    <w:rsid w:val="005B3E95"/>
    <w:rsid w:val="005E7196"/>
    <w:rsid w:val="00617B26"/>
    <w:rsid w:val="006270A9"/>
    <w:rsid w:val="00644DDA"/>
    <w:rsid w:val="006738F9"/>
    <w:rsid w:val="00675956"/>
    <w:rsid w:val="00681034"/>
    <w:rsid w:val="006D5219"/>
    <w:rsid w:val="006F16DC"/>
    <w:rsid w:val="00740BA9"/>
    <w:rsid w:val="007E428B"/>
    <w:rsid w:val="007F1840"/>
    <w:rsid w:val="00816216"/>
    <w:rsid w:val="008524A7"/>
    <w:rsid w:val="008725A3"/>
    <w:rsid w:val="0087734B"/>
    <w:rsid w:val="00890FE7"/>
    <w:rsid w:val="008A3742"/>
    <w:rsid w:val="008B5237"/>
    <w:rsid w:val="008B5D99"/>
    <w:rsid w:val="009C3AB7"/>
    <w:rsid w:val="009C46DF"/>
    <w:rsid w:val="009D521A"/>
    <w:rsid w:val="009D5933"/>
    <w:rsid w:val="009D6B7C"/>
    <w:rsid w:val="009F7E3F"/>
    <w:rsid w:val="00AC7143"/>
    <w:rsid w:val="00B24E1E"/>
    <w:rsid w:val="00B31765"/>
    <w:rsid w:val="00BA0B72"/>
    <w:rsid w:val="00BD768D"/>
    <w:rsid w:val="00BF54BF"/>
    <w:rsid w:val="00C44B59"/>
    <w:rsid w:val="00C61F8E"/>
    <w:rsid w:val="00CA2D10"/>
    <w:rsid w:val="00CB3D91"/>
    <w:rsid w:val="00D10079"/>
    <w:rsid w:val="00D40BBD"/>
    <w:rsid w:val="00D83751"/>
    <w:rsid w:val="00DA0F1A"/>
    <w:rsid w:val="00E35DEC"/>
    <w:rsid w:val="00E83E4B"/>
    <w:rsid w:val="00EC0F0F"/>
    <w:rsid w:val="00F201B8"/>
    <w:rsid w:val="00F25034"/>
    <w:rsid w:val="00F47CF6"/>
    <w:rsid w:val="00F92C1D"/>
    <w:rsid w:val="00FC604F"/>
    <w:rsid w:val="00FC6DEF"/>
    <w:rsid w:val="00F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E805D5"/>
  <w15:docId w15:val="{280ADFBC-FE2D-A340-918F-DF89E53C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Default">
    <w:name w:val="Default"/>
    <w:rsid w:val="003F79D1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drummond52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dm528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C5E874D88043A68074E21E884A9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B17F0-EBD1-495F-8A72-3069F06CB454}"/>
      </w:docPartPr>
      <w:docPartBody>
        <w:p w:rsidR="007E129B" w:rsidRDefault="008E2692">
          <w:pPr>
            <w:pStyle w:val="E4C5E874D88043A68074E21E884A9C14"/>
          </w:pPr>
          <w:r>
            <w:t>Objective</w:t>
          </w:r>
        </w:p>
      </w:docPartBody>
    </w:docPart>
    <w:docPart>
      <w:docPartPr>
        <w:name w:val="DEEEAA61BABF44A7BE488081327A0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F2EA-6635-484C-A4DF-28F95C9FC90F}"/>
      </w:docPartPr>
      <w:docPartBody>
        <w:p w:rsidR="007E129B" w:rsidRDefault="008E2692">
          <w:pPr>
            <w:pStyle w:val="DEEEAA61BABF44A7BE488081327A0D4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31B"/>
    <w:rsid w:val="000A031B"/>
    <w:rsid w:val="00142D37"/>
    <w:rsid w:val="00366D23"/>
    <w:rsid w:val="003960BD"/>
    <w:rsid w:val="007550BF"/>
    <w:rsid w:val="007E129B"/>
    <w:rsid w:val="007F1187"/>
    <w:rsid w:val="008E2692"/>
    <w:rsid w:val="00B0129F"/>
    <w:rsid w:val="00BD7732"/>
    <w:rsid w:val="00C638C4"/>
    <w:rsid w:val="00DE6E24"/>
    <w:rsid w:val="00EB64DF"/>
    <w:rsid w:val="00E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C5E874D88043A68074E21E884A9C14">
    <w:name w:val="E4C5E874D88043A68074E21E884A9C14"/>
  </w:style>
  <w:style w:type="paragraph" w:customStyle="1" w:styleId="DEEEAA61BABF44A7BE488081327A0D47">
    <w:name w:val="DEEEAA61BABF44A7BE488081327A0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D3FB-6D13-6E43-B8FB-C26739AC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C:\Users\kmdm528\AppData\Roaming\Microsoft\Templates\Resume (color).dotx</Template>
  <TotalTime>13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kmdm528</dc:creator>
  <cp:keywords/>
  <cp:lastModifiedBy>Microsoft Office User</cp:lastModifiedBy>
  <cp:revision>9</cp:revision>
  <cp:lastPrinted>2020-08-28T20:22:00Z</cp:lastPrinted>
  <dcterms:created xsi:type="dcterms:W3CDTF">2020-08-28T20:22:00Z</dcterms:created>
  <dcterms:modified xsi:type="dcterms:W3CDTF">2022-10-05T20:29:00Z</dcterms:modified>
  <cp:version/>
</cp:coreProperties>
</file>